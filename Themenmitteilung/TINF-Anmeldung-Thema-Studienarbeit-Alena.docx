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p w14:paraId="6079D045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3C37E1A6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46D87D70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1CB0A74B" wp14:editId="400E9FB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7A510D3F" w14:textId="77777777" w:rsidR="00856A4E" w:rsidRPr="006F3735" w:rsidRDefault="00856A4E">
      <w:pPr>
        <w:pStyle w:val="Comment"/>
        <w:rPr>
          <w:vanish w:val="0"/>
        </w:rPr>
      </w:pPr>
    </w:p>
    <w:p w14:paraId="127628BE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5A05C86E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r w:rsidR="00722147">
        <w:rPr>
          <w:b/>
          <w:szCs w:val="24"/>
          <w:lang w:val="fr-FR"/>
        </w:rPr>
        <w:t>Theorie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14:paraId="2AE701C6" w14:textId="77777777" w:rsidR="00856A4E" w:rsidRDefault="00856A4E">
      <w:pPr>
        <w:pStyle w:val="Comment"/>
        <w:rPr>
          <w:vanish w:val="0"/>
        </w:rPr>
      </w:pPr>
    </w:p>
    <w:p w14:paraId="7B3BCC49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7A35BDE2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1809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F381" w14:textId="7279BAFE" w:rsidR="008F2810" w:rsidRPr="00E708C4" w:rsidRDefault="001B01D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Alena Sutiagina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9545C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259D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C9DB" w14:textId="38E39ED4" w:rsidR="008F2810" w:rsidRPr="00E708C4" w:rsidRDefault="00776A2E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Prof. Dr. Eisenbiegler</w:t>
            </w:r>
          </w:p>
        </w:tc>
      </w:tr>
      <w:tr w:rsidR="008F2810" w:rsidRPr="0043387C" w14:paraId="42873CF3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AC27372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CF6F" w14:textId="0D2895E6" w:rsidR="008F2810" w:rsidRPr="00E708C4" w:rsidRDefault="00776A2E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TINF20B4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981E9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897E0B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6B540E5" w14:textId="78BB5761" w:rsidR="0043387C" w:rsidRPr="00E708C4" w:rsidRDefault="001B01DA" w:rsidP="0043387C">
            <w:pPr>
              <w:tabs>
                <w:tab w:val="left" w:pos="2270"/>
              </w:tabs>
              <w:spacing w:before="120" w:after="120"/>
            </w:pPr>
            <w:r>
              <w:t>Alenka_inlakesh@mail.ru</w:t>
            </w:r>
          </w:p>
        </w:tc>
      </w:tr>
      <w:tr w:rsidR="00D73782" w:rsidRPr="0043387C" w14:paraId="7E515D08" w14:textId="77777777">
        <w:tc>
          <w:tcPr>
            <w:tcW w:w="1842" w:type="dxa"/>
            <w:tcBorders>
              <w:top w:val="single" w:sz="4" w:space="0" w:color="auto"/>
            </w:tcBorders>
          </w:tcPr>
          <w:p w14:paraId="593A131D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23FC1B66" w14:textId="64BAADAC" w:rsidR="00D73782" w:rsidRPr="00E708C4" w:rsidRDefault="001B01D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Felix Gervasi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3E60F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258D844C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192FF3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126B015B" w14:textId="77777777" w:rsidR="008F2810" w:rsidRDefault="008F2810">
      <w:pPr>
        <w:pStyle w:val="Comment"/>
        <w:rPr>
          <w:vanish w:val="0"/>
        </w:rPr>
      </w:pPr>
    </w:p>
    <w:p w14:paraId="2E1FC6DE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1FBB34B3" w14:textId="77777777">
        <w:trPr>
          <w:trHeight w:val="454"/>
        </w:trPr>
        <w:tc>
          <w:tcPr>
            <w:tcW w:w="2268" w:type="dxa"/>
            <w:vAlign w:val="center"/>
          </w:tcPr>
          <w:p w14:paraId="141CFF14" w14:textId="77777777" w:rsidR="009F4D93" w:rsidRDefault="009F4D93" w:rsidP="00776A2E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452B0DBF" w14:textId="107C61D8" w:rsidR="009F4D93" w:rsidRPr="006F3735" w:rsidRDefault="00776A2E" w:rsidP="00776A2E">
            <w:pPr>
              <w:pStyle w:val="PTabelle"/>
            </w:pPr>
            <w:r>
              <w:t>Bedienung einer Getränkemischmaschine über Sprachbefehle</w:t>
            </w:r>
          </w:p>
        </w:tc>
      </w:tr>
      <w:tr w:rsidR="0043387C" w14:paraId="3EB6DD93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18879" w14:textId="77777777" w:rsidR="0043387C" w:rsidRPr="00F66F45" w:rsidRDefault="0043387C" w:rsidP="00776A2E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74CE" w14:textId="31A4DF45" w:rsidR="0043387C" w:rsidRPr="006F3735" w:rsidRDefault="00776A2E" w:rsidP="00776A2E">
            <w:pPr>
              <w:pStyle w:val="PTabelle"/>
            </w:pPr>
            <w:r>
              <w:t>Studienarbeit</w:t>
            </w:r>
          </w:p>
        </w:tc>
      </w:tr>
      <w:tr w:rsidR="009F4D93" w:rsidRPr="009F4D93" w14:paraId="2CB2BC03" w14:textId="77777777">
        <w:trPr>
          <w:trHeight w:val="454"/>
        </w:trPr>
        <w:tc>
          <w:tcPr>
            <w:tcW w:w="2268" w:type="dxa"/>
            <w:vAlign w:val="center"/>
          </w:tcPr>
          <w:p w14:paraId="085F28F9" w14:textId="77777777" w:rsidR="009F4D93" w:rsidRPr="009F4D93" w:rsidRDefault="009F4D93" w:rsidP="00776A2E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45B38065" w14:textId="0C881E3D" w:rsidR="009F4D93" w:rsidRDefault="00776A2E" w:rsidP="00776A2E">
            <w:pPr>
              <w:pStyle w:val="PTabelle"/>
            </w:pPr>
            <w:r>
              <w:t>Problem: Implementierung einer Sprachsteuerung für eine Getränkemischmaschine</w:t>
            </w:r>
          </w:p>
          <w:p w14:paraId="5CFCCDE5" w14:textId="5549A766" w:rsidR="00776A2E" w:rsidRPr="006F3735" w:rsidRDefault="00776A2E" w:rsidP="00776A2E">
            <w:pPr>
              <w:pStyle w:val="PTabelle"/>
            </w:pPr>
            <w:r>
              <w:t>Erwartetes Ergebnis: Über Sprachbefehle lassen sich Dinge wie das Mischungsverhältnis und die Getränkeausgabe steuern</w:t>
            </w:r>
          </w:p>
          <w:p w14:paraId="1251756A" w14:textId="77777777" w:rsidR="009F4D93" w:rsidRPr="006F3735" w:rsidRDefault="009F4D93" w:rsidP="00776A2E">
            <w:pPr>
              <w:pStyle w:val="PTabelle"/>
            </w:pPr>
          </w:p>
          <w:p w14:paraId="5A122B5D" w14:textId="77777777" w:rsidR="009F4D93" w:rsidRPr="006F3735" w:rsidRDefault="009F4D93" w:rsidP="00776A2E">
            <w:pPr>
              <w:pStyle w:val="PTabelle"/>
            </w:pPr>
          </w:p>
          <w:p w14:paraId="0616700C" w14:textId="77777777" w:rsidR="009F4D93" w:rsidRPr="006F3735" w:rsidRDefault="009F4D93" w:rsidP="00776A2E">
            <w:pPr>
              <w:pStyle w:val="PTabelle"/>
            </w:pPr>
          </w:p>
          <w:p w14:paraId="7D45C5AC" w14:textId="77777777" w:rsidR="0043387C" w:rsidRDefault="0043387C" w:rsidP="00776A2E">
            <w:pPr>
              <w:pStyle w:val="PTabelle"/>
            </w:pPr>
          </w:p>
          <w:p w14:paraId="78BD4ACC" w14:textId="77777777" w:rsidR="0043387C" w:rsidRDefault="0043387C" w:rsidP="00776A2E">
            <w:pPr>
              <w:pStyle w:val="PTabelle"/>
            </w:pPr>
          </w:p>
          <w:p w14:paraId="10EB62EE" w14:textId="77777777" w:rsidR="0043387C" w:rsidRDefault="0043387C" w:rsidP="00776A2E">
            <w:pPr>
              <w:pStyle w:val="PTabelle"/>
            </w:pPr>
          </w:p>
          <w:p w14:paraId="313F10D0" w14:textId="77777777" w:rsidR="009F4D93" w:rsidRPr="006F3735" w:rsidRDefault="009F4D93" w:rsidP="00776A2E">
            <w:pPr>
              <w:pStyle w:val="PTabelle"/>
            </w:pPr>
          </w:p>
          <w:p w14:paraId="5B74D8EC" w14:textId="77777777" w:rsidR="009F4D93" w:rsidRPr="009F4D93" w:rsidRDefault="009F4D93" w:rsidP="00776A2E">
            <w:pPr>
              <w:pStyle w:val="PTabelle"/>
            </w:pPr>
          </w:p>
        </w:tc>
      </w:tr>
      <w:tr w:rsidR="009F4D93" w:rsidRPr="009F4D93" w14:paraId="0E298E27" w14:textId="77777777">
        <w:trPr>
          <w:trHeight w:val="454"/>
        </w:trPr>
        <w:tc>
          <w:tcPr>
            <w:tcW w:w="2268" w:type="dxa"/>
            <w:vAlign w:val="center"/>
          </w:tcPr>
          <w:p w14:paraId="5FE3969B" w14:textId="77777777" w:rsidR="009F4D93" w:rsidRDefault="009F4D93" w:rsidP="00776A2E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39159825" w14:textId="3E6E8752" w:rsidR="009F4D93" w:rsidRDefault="00776A2E" w:rsidP="00776A2E">
            <w:pPr>
              <w:pStyle w:val="PTabelle"/>
            </w:pPr>
            <w:r>
              <w:t>Literaturrecherche</w:t>
            </w:r>
          </w:p>
          <w:p w14:paraId="314A3406" w14:textId="7078880B" w:rsidR="00776A2E" w:rsidRDefault="006E0013" w:rsidP="00776A2E">
            <w:pPr>
              <w:pStyle w:val="PTabelle"/>
            </w:pPr>
            <w:r>
              <w:t>Analyse Stand der Technik</w:t>
            </w:r>
          </w:p>
          <w:p w14:paraId="5B080BE0" w14:textId="1A04DBC2" w:rsidR="006E0013" w:rsidRDefault="006E0013" w:rsidP="00776A2E">
            <w:pPr>
              <w:pStyle w:val="PTabelle"/>
            </w:pPr>
            <w:r>
              <w:t>Vergleich bestehender Lösungen</w:t>
            </w:r>
          </w:p>
          <w:p w14:paraId="4C33AC57" w14:textId="476F62F7" w:rsidR="00776A2E" w:rsidRDefault="00776A2E" w:rsidP="00776A2E">
            <w:pPr>
              <w:pStyle w:val="PTabelle"/>
            </w:pPr>
            <w:r>
              <w:t>Konzeptionierung</w:t>
            </w:r>
          </w:p>
          <w:p w14:paraId="17346E22" w14:textId="0CC188DE" w:rsidR="006E0013" w:rsidRDefault="006E0013" w:rsidP="00776A2E">
            <w:pPr>
              <w:pStyle w:val="PTabelle"/>
            </w:pPr>
            <w:r>
              <w:t>Entwicklung Prototyp</w:t>
            </w:r>
          </w:p>
          <w:p w14:paraId="77AC5F12" w14:textId="47D1D118" w:rsidR="006E0013" w:rsidRDefault="006E0013" w:rsidP="00776A2E">
            <w:pPr>
              <w:pStyle w:val="PTabelle"/>
            </w:pPr>
            <w:r>
              <w:t>Implementierung</w:t>
            </w:r>
          </w:p>
          <w:p w14:paraId="574F5EA8" w14:textId="31E15EE6" w:rsidR="006E0013" w:rsidRPr="006F3735" w:rsidRDefault="006E0013" w:rsidP="00776A2E">
            <w:pPr>
              <w:pStyle w:val="PTabelle"/>
            </w:pPr>
            <w:r>
              <w:t>Dokumentation</w:t>
            </w:r>
          </w:p>
          <w:p w14:paraId="0C7A8322" w14:textId="77777777" w:rsidR="009F4D93" w:rsidRDefault="009F4D93" w:rsidP="00776A2E">
            <w:pPr>
              <w:pStyle w:val="PTabelle"/>
            </w:pPr>
          </w:p>
          <w:p w14:paraId="530571F6" w14:textId="77777777" w:rsidR="0043387C" w:rsidRDefault="0043387C" w:rsidP="00776A2E">
            <w:pPr>
              <w:pStyle w:val="PTabelle"/>
            </w:pPr>
          </w:p>
          <w:p w14:paraId="12F1D691" w14:textId="77777777" w:rsidR="0043387C" w:rsidRDefault="0043387C" w:rsidP="00776A2E">
            <w:pPr>
              <w:pStyle w:val="PTabelle"/>
            </w:pPr>
          </w:p>
          <w:p w14:paraId="62C1373D" w14:textId="77777777" w:rsidR="0043387C" w:rsidRDefault="0043387C" w:rsidP="00776A2E">
            <w:pPr>
              <w:pStyle w:val="PTabelle"/>
            </w:pPr>
          </w:p>
          <w:p w14:paraId="297112B4" w14:textId="77777777" w:rsidR="00037743" w:rsidRPr="006F3735" w:rsidRDefault="00037743" w:rsidP="00776A2E">
            <w:pPr>
              <w:pStyle w:val="PTabelle"/>
            </w:pPr>
          </w:p>
          <w:p w14:paraId="71E73A4F" w14:textId="77777777" w:rsidR="009F4D93" w:rsidRPr="006F3735" w:rsidRDefault="009F4D93" w:rsidP="00776A2E">
            <w:pPr>
              <w:pStyle w:val="PTabelle"/>
            </w:pPr>
          </w:p>
          <w:p w14:paraId="4EB4EE5F" w14:textId="77777777" w:rsidR="009F4D93" w:rsidRPr="006F3735" w:rsidRDefault="009F4D93" w:rsidP="00776A2E">
            <w:pPr>
              <w:pStyle w:val="PTabelle"/>
            </w:pPr>
          </w:p>
        </w:tc>
      </w:tr>
      <w:tr w:rsidR="00F66F45" w14:paraId="47F8CE4D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F2743" w14:textId="77777777" w:rsidR="00F66F45" w:rsidRPr="008F2810" w:rsidRDefault="00F66F45" w:rsidP="00776A2E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1EE9" w14:textId="16C74D7F" w:rsidR="00F66F45" w:rsidRPr="006F3735" w:rsidRDefault="00776A2E" w:rsidP="00776A2E">
            <w:pPr>
              <w:pStyle w:val="PTabelle"/>
            </w:pPr>
            <w:r>
              <w:t>Python, C, C++, Visual Studio Code, Arduino, Microcontroller</w:t>
            </w:r>
          </w:p>
        </w:tc>
      </w:tr>
      <w:tr w:rsidR="006F3735" w14:paraId="3A8CF112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2AFA" w14:textId="77777777" w:rsidR="006F3735" w:rsidRPr="00F66F45" w:rsidRDefault="006F3735" w:rsidP="00776A2E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7C6F" w14:textId="76F4B3DC" w:rsidR="00776A2E" w:rsidRDefault="00776A2E" w:rsidP="00776A2E">
            <w:pPr>
              <w:pStyle w:val="PTabelle"/>
            </w:pPr>
            <w:r>
              <w:t>Natural Language Processing in Action: Understanding, Analyzing, and generating Text in Python – H. Lane, H. Hapke</w:t>
            </w:r>
          </w:p>
          <w:p w14:paraId="24A4FE01" w14:textId="02B60C27" w:rsidR="00776A2E" w:rsidRDefault="00776A2E" w:rsidP="00776A2E">
            <w:pPr>
              <w:pStyle w:val="PTabelle"/>
            </w:pPr>
            <w:r>
              <w:t>Natural Language Processing with Python – S. Bird, E. Klein, E. Loper</w:t>
            </w:r>
          </w:p>
          <w:p w14:paraId="7CB0267D" w14:textId="77777777" w:rsidR="006F3735" w:rsidRDefault="00776A2E" w:rsidP="00776A2E">
            <w:pPr>
              <w:pStyle w:val="PTabelle"/>
            </w:pPr>
            <w:r>
              <w:t>The C Programming Language – B. W. Kernighan, D. M. Ritchie</w:t>
            </w:r>
          </w:p>
          <w:p w14:paraId="3051E7DD" w14:textId="77777777" w:rsidR="006E0013" w:rsidRDefault="006E0013" w:rsidP="00776A2E">
            <w:pPr>
              <w:pStyle w:val="PTabelle"/>
            </w:pPr>
          </w:p>
          <w:p w14:paraId="0D09A456" w14:textId="77777777" w:rsidR="006E0013" w:rsidRDefault="006E0013" w:rsidP="00776A2E">
            <w:pPr>
              <w:pStyle w:val="PTabelle"/>
            </w:pPr>
          </w:p>
          <w:p w14:paraId="7823D214" w14:textId="77777777" w:rsidR="006E0013" w:rsidRDefault="006E0013" w:rsidP="00776A2E">
            <w:pPr>
              <w:pStyle w:val="PTabelle"/>
            </w:pPr>
          </w:p>
          <w:p w14:paraId="05F246A6" w14:textId="0EE19CD3" w:rsidR="006E0013" w:rsidRPr="006F3735" w:rsidRDefault="006E0013" w:rsidP="00776A2E">
            <w:pPr>
              <w:pStyle w:val="PTabelle"/>
            </w:pPr>
          </w:p>
        </w:tc>
      </w:tr>
    </w:tbl>
    <w:p w14:paraId="4C09242B" w14:textId="77777777" w:rsidR="00856A4E" w:rsidRPr="008F2810" w:rsidRDefault="00856A4E" w:rsidP="008F2810">
      <w:pPr>
        <w:rPr>
          <w:sz w:val="20"/>
        </w:rPr>
      </w:pPr>
    </w:p>
    <w:p w14:paraId="15BD5D4A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EF7F" w14:textId="77777777" w:rsidR="00090068" w:rsidRDefault="00090068" w:rsidP="00962ACC">
      <w:pPr>
        <w:pStyle w:val="Comment"/>
      </w:pPr>
      <w:r>
        <w:separator/>
      </w:r>
    </w:p>
  </w:endnote>
  <w:endnote w:type="continuationSeparator" w:id="0">
    <w:p w14:paraId="2C691E78" w14:textId="77777777" w:rsidR="00090068" w:rsidRDefault="00090068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4786A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DBB6" w14:textId="2B9FAFDF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23567">
      <w:rPr>
        <w:snapToGrid w:val="0"/>
      </w:rPr>
      <w:t>TINF-Anmeldung-Thema-Studienarbeit-Alena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F23567">
      <w:rPr>
        <w:snapToGrid w:val="0"/>
      </w:rPr>
      <w:t>12.10.22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63E4" w14:textId="0C3AB3CE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F23567">
      <w:rPr>
        <w:snapToGrid w:val="0"/>
      </w:rPr>
      <w:t>https://d.docs.live.net/af4e32ee5822202e/Documents/Studium_2022_2023/Studienarbeit/TINF-Anmeldung-Thema-Studienarbeit-Alena.docx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EC1B" w14:textId="77777777" w:rsidR="00090068" w:rsidRDefault="00090068" w:rsidP="00962ACC">
      <w:pPr>
        <w:pStyle w:val="Comment"/>
      </w:pPr>
      <w:r>
        <w:separator/>
      </w:r>
    </w:p>
  </w:footnote>
  <w:footnote w:type="continuationSeparator" w:id="0">
    <w:p w14:paraId="2251088B" w14:textId="77777777" w:rsidR="00090068" w:rsidRDefault="00090068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B320A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17AF4842" w14:textId="77777777">
      <w:tc>
        <w:tcPr>
          <w:tcW w:w="2700" w:type="dxa"/>
        </w:tcPr>
        <w:p w14:paraId="1FE2AAD1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3807751F" wp14:editId="1124EA3A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55BFDCFB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3C8D66D8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3A73D302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EE63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5D57"/>
    <w:multiLevelType w:val="hybridMultilevel"/>
    <w:tmpl w:val="16C4BEA0"/>
    <w:lvl w:ilvl="0" w:tplc="964EB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29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0F4"/>
    <w:rsid w:val="00007B0D"/>
    <w:rsid w:val="00011EA3"/>
    <w:rsid w:val="00013974"/>
    <w:rsid w:val="00037743"/>
    <w:rsid w:val="00090068"/>
    <w:rsid w:val="00091546"/>
    <w:rsid w:val="000B4C67"/>
    <w:rsid w:val="00115694"/>
    <w:rsid w:val="001B01DA"/>
    <w:rsid w:val="001C1E12"/>
    <w:rsid w:val="00242238"/>
    <w:rsid w:val="002C71DA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586396"/>
    <w:rsid w:val="00595D8E"/>
    <w:rsid w:val="00602F16"/>
    <w:rsid w:val="006077B7"/>
    <w:rsid w:val="006574ED"/>
    <w:rsid w:val="006631FB"/>
    <w:rsid w:val="006B7AF0"/>
    <w:rsid w:val="006E0013"/>
    <w:rsid w:val="006F3735"/>
    <w:rsid w:val="00711A63"/>
    <w:rsid w:val="00722147"/>
    <w:rsid w:val="00731F6D"/>
    <w:rsid w:val="007510F4"/>
    <w:rsid w:val="007569C4"/>
    <w:rsid w:val="007646FA"/>
    <w:rsid w:val="00776A2E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86F61"/>
    <w:rsid w:val="009D5C51"/>
    <w:rsid w:val="009F4D93"/>
    <w:rsid w:val="00A24E70"/>
    <w:rsid w:val="00A67C35"/>
    <w:rsid w:val="00A947E8"/>
    <w:rsid w:val="00B16A9F"/>
    <w:rsid w:val="00B707F1"/>
    <w:rsid w:val="00BA32DB"/>
    <w:rsid w:val="00BA5D76"/>
    <w:rsid w:val="00BA6779"/>
    <w:rsid w:val="00C326C1"/>
    <w:rsid w:val="00CA5DEF"/>
    <w:rsid w:val="00D16DE8"/>
    <w:rsid w:val="00D73782"/>
    <w:rsid w:val="00DF4618"/>
    <w:rsid w:val="00DF635A"/>
    <w:rsid w:val="00E16D97"/>
    <w:rsid w:val="00E46AA9"/>
    <w:rsid w:val="00E82AEB"/>
    <w:rsid w:val="00E90E48"/>
    <w:rsid w:val="00EB2539"/>
    <w:rsid w:val="00F15880"/>
    <w:rsid w:val="00F23567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0A0B36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776A2E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776A2E"/>
    <w:rPr>
      <w:rFonts w:ascii="Arial" w:hAnsi="Arial"/>
      <w:b/>
      <w:bCs/>
      <w:sz w:val="18"/>
      <w:szCs w:val="18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</Template>
  <TotalTime>0</TotalTime>
  <Pages>1</Pages>
  <Words>160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1167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Felix Gervasi</cp:lastModifiedBy>
  <cp:revision>7</cp:revision>
  <cp:lastPrinted>2022-10-12T06:31:00Z</cp:lastPrinted>
  <dcterms:created xsi:type="dcterms:W3CDTF">2017-03-23T17:32:00Z</dcterms:created>
  <dcterms:modified xsi:type="dcterms:W3CDTF">2022-10-12T06:31:00Z</dcterms:modified>
</cp:coreProperties>
</file>