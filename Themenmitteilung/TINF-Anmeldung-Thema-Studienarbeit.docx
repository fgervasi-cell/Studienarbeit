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99"/>
  <w:body>
    <w:p w14:paraId="6079D045" w14:textId="77777777" w:rsidR="009F4D93" w:rsidRDefault="00722147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Themenmitteilung zur Studienarbeit</w:t>
      </w:r>
    </w:p>
    <w:p w14:paraId="3C37E1A6" w14:textId="77777777" w:rsidR="00722147" w:rsidRDefault="00722147" w:rsidP="006F3735">
      <w:pPr>
        <w:pStyle w:val="hb"/>
        <w:spacing w:after="0" w:line="240" w:lineRule="auto"/>
        <w:rPr>
          <w:sz w:val="20"/>
        </w:rPr>
      </w:pPr>
    </w:p>
    <w:p w14:paraId="46D87D70" w14:textId="77777777" w:rsidR="00856A4E" w:rsidRPr="0043387C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3861C4">
        <w:rPr>
          <w:sz w:val="20"/>
        </w:rPr>
        <w:t xml:space="preserve">Informatik,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</w:t>
      </w:r>
      <w:r w:rsidR="00722147">
        <w:rPr>
          <w:sz w:val="20"/>
        </w:rPr>
        <w:t>bergerstr. 121, 76133 Karlsruhe</w:t>
      </w:r>
      <w:r w:rsidR="000B4C67">
        <w:rPr>
          <w:noProof/>
          <w:sz w:val="20"/>
        </w:rPr>
        <w:drawing>
          <wp:anchor distT="0" distB="0" distL="114300" distR="114300" simplePos="0" relativeHeight="251657728" behindDoc="0" locked="0" layoutInCell="0" allowOverlap="1" wp14:anchorId="1CB0A74B" wp14:editId="400E9FB1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2" name="Bild 2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ch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147" w:rsidRPr="0043387C">
        <w:rPr>
          <w:sz w:val="20"/>
        </w:rPr>
        <w:t xml:space="preserve"> </w:t>
      </w:r>
    </w:p>
    <w:p w14:paraId="7A510D3F" w14:textId="77777777" w:rsidR="00856A4E" w:rsidRPr="006F3735" w:rsidRDefault="00856A4E">
      <w:pPr>
        <w:pStyle w:val="Comment"/>
        <w:rPr>
          <w:vanish w:val="0"/>
        </w:rPr>
      </w:pPr>
    </w:p>
    <w:p w14:paraId="127628BE" w14:textId="77777777" w:rsidR="003861C4" w:rsidRDefault="003861C4" w:rsidP="003861C4">
      <w:pPr>
        <w:tabs>
          <w:tab w:val="left" w:pos="5812"/>
        </w:tabs>
        <w:spacing w:line="360" w:lineRule="auto"/>
        <w:rPr>
          <w:b/>
          <w:szCs w:val="24"/>
          <w:lang w:val="fr-FR"/>
        </w:rPr>
      </w:pPr>
    </w:p>
    <w:p w14:paraId="5A05C86E" w14:textId="77777777" w:rsidR="00037743" w:rsidRDefault="00037743" w:rsidP="003861C4">
      <w:pPr>
        <w:tabs>
          <w:tab w:val="left" w:pos="5812"/>
        </w:tabs>
        <w:spacing w:line="360" w:lineRule="auto"/>
        <w:rPr>
          <w:b/>
          <w:szCs w:val="24"/>
        </w:rPr>
      </w:pPr>
      <w:proofErr w:type="spellStart"/>
      <w:r>
        <w:rPr>
          <w:b/>
          <w:szCs w:val="24"/>
          <w:lang w:val="fr-FR"/>
        </w:rPr>
        <w:t>M</w:t>
      </w:r>
      <w:r w:rsidR="00722147">
        <w:rPr>
          <w:b/>
          <w:szCs w:val="24"/>
          <w:lang w:val="fr-FR"/>
        </w:rPr>
        <w:t>odul</w:t>
      </w:r>
      <w:proofErr w:type="spellEnd"/>
      <w:r w:rsidR="00722147">
        <w:rPr>
          <w:b/>
          <w:szCs w:val="24"/>
          <w:lang w:val="fr-FR"/>
        </w:rPr>
        <w:t xml:space="preserve"> T</w:t>
      </w:r>
      <w:r w:rsidR="003861C4">
        <w:rPr>
          <w:b/>
          <w:szCs w:val="24"/>
          <w:lang w:val="fr-FR"/>
        </w:rPr>
        <w:t>2_</w:t>
      </w:r>
      <w:r w:rsidR="00722147">
        <w:rPr>
          <w:b/>
          <w:szCs w:val="24"/>
          <w:lang w:val="fr-FR"/>
        </w:rPr>
        <w:t>3</w:t>
      </w:r>
      <w:r w:rsidR="00F15880">
        <w:rPr>
          <w:b/>
          <w:szCs w:val="24"/>
          <w:lang w:val="fr-FR"/>
        </w:rPr>
        <w:t>20</w:t>
      </w:r>
      <w:r w:rsidR="00722147">
        <w:rPr>
          <w:b/>
          <w:szCs w:val="24"/>
          <w:lang w:val="fr-FR"/>
        </w:rPr>
        <w:t>1</w:t>
      </w:r>
      <w:r>
        <w:rPr>
          <w:b/>
          <w:szCs w:val="24"/>
          <w:lang w:val="fr-FR"/>
        </w:rPr>
        <w:t xml:space="preserve">, </w:t>
      </w:r>
      <w:proofErr w:type="spellStart"/>
      <w:r w:rsidR="00722147">
        <w:rPr>
          <w:b/>
          <w:szCs w:val="24"/>
          <w:lang w:val="fr-FR"/>
        </w:rPr>
        <w:t>Theorie</w:t>
      </w:r>
      <w:proofErr w:type="spellEnd"/>
      <w:r w:rsidR="00722147">
        <w:rPr>
          <w:b/>
          <w:szCs w:val="24"/>
          <w:lang w:val="fr-FR"/>
        </w:rPr>
        <w:t xml:space="preserve"> 5</w:t>
      </w:r>
      <w:r w:rsidR="00242238" w:rsidRPr="0094250E">
        <w:rPr>
          <w:b/>
          <w:szCs w:val="24"/>
          <w:lang w:val="fr-FR"/>
        </w:rPr>
        <w:t xml:space="preserve">. </w:t>
      </w:r>
      <w:r w:rsidR="003861C4">
        <w:rPr>
          <w:b/>
          <w:szCs w:val="24"/>
          <w:lang w:val="fr-FR"/>
        </w:rPr>
        <w:t xml:space="preserve">+ 6. </w:t>
      </w:r>
      <w:r w:rsidR="00242238" w:rsidRPr="0094250E">
        <w:rPr>
          <w:b/>
          <w:szCs w:val="24"/>
        </w:rPr>
        <w:t>Semester)</w:t>
      </w:r>
    </w:p>
    <w:p w14:paraId="2AE701C6" w14:textId="77777777" w:rsidR="00856A4E" w:rsidRDefault="00856A4E">
      <w:pPr>
        <w:pStyle w:val="Comment"/>
        <w:rPr>
          <w:vanish w:val="0"/>
        </w:rPr>
      </w:pPr>
    </w:p>
    <w:p w14:paraId="7B3BCC49" w14:textId="77777777" w:rsidR="008F2810" w:rsidRPr="000D74E6" w:rsidRDefault="008F2810" w:rsidP="008F2810">
      <w:pPr>
        <w:rPr>
          <w:sz w:val="20"/>
        </w:rPr>
      </w:pPr>
    </w:p>
    <w:tbl>
      <w:tblPr>
        <w:tblStyle w:val="Tabellenraster"/>
        <w:tblW w:w="9214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 w14:paraId="7A35BDE2" w14:textId="77777777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91809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08C4">
              <w:rPr>
                <w:sz w:val="20"/>
              </w:rPr>
              <w:t>Studierende</w:t>
            </w:r>
            <w:r w:rsidRPr="00E708C4">
              <w:rPr>
                <w:color w:val="000000"/>
                <w:sz w:val="20"/>
              </w:rPr>
              <w:t>/</w:t>
            </w:r>
            <w:r w:rsidRPr="00E708C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BF381" w14:textId="206EE9D9" w:rsidR="008F2810" w:rsidRPr="00E708C4" w:rsidRDefault="00776A2E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Felix Gervasi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79545C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6259D" w14:textId="77777777" w:rsidR="008F2810" w:rsidRPr="00E708C4" w:rsidRDefault="00722147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Betreuer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DC9DB" w14:textId="38E39ED4" w:rsidR="008F2810" w:rsidRPr="00E708C4" w:rsidRDefault="00776A2E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 xml:space="preserve">Prof. Dr. </w:t>
            </w:r>
            <w:proofErr w:type="spellStart"/>
            <w:r>
              <w:t>Eisenbiegler</w:t>
            </w:r>
            <w:proofErr w:type="spellEnd"/>
          </w:p>
        </w:tc>
      </w:tr>
      <w:tr w:rsidR="008F2810" w:rsidRPr="0043387C" w14:paraId="42873CF3" w14:textId="77777777" w:rsidTr="00D73782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7AC27372" w14:textId="77777777" w:rsidR="008F2810" w:rsidRPr="008A1BEC" w:rsidRDefault="0043387C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CF6F" w14:textId="0D2895E6" w:rsidR="008F2810" w:rsidRPr="00E708C4" w:rsidRDefault="00776A2E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TINF20B4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C981E9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897E0B" w14:textId="77777777" w:rsidR="00037743" w:rsidRPr="00E708C4" w:rsidRDefault="00F1588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proofErr w:type="spellStart"/>
            <w:r>
              <w:rPr>
                <w:sz w:val="20"/>
              </w:rPr>
              <w:t>eMail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16B540E5" w14:textId="1D130F26" w:rsidR="0043387C" w:rsidRPr="00E708C4" w:rsidRDefault="00776A2E" w:rsidP="0043387C">
            <w:pPr>
              <w:tabs>
                <w:tab w:val="left" w:pos="2270"/>
              </w:tabs>
              <w:spacing w:before="120" w:after="120"/>
            </w:pPr>
            <w:r>
              <w:t>fgervasi@web.de</w:t>
            </w:r>
          </w:p>
        </w:tc>
      </w:tr>
      <w:tr w:rsidR="00D73782" w:rsidRPr="0043387C" w14:paraId="7E515D08" w14:textId="77777777">
        <w:tc>
          <w:tcPr>
            <w:tcW w:w="1842" w:type="dxa"/>
            <w:tcBorders>
              <w:top w:val="single" w:sz="4" w:space="0" w:color="auto"/>
            </w:tcBorders>
          </w:tcPr>
          <w:p w14:paraId="593A131D" w14:textId="77777777"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Zusammen mit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14:paraId="23FC1B66" w14:textId="27A034ED" w:rsidR="00D73782" w:rsidRPr="00E708C4" w:rsidRDefault="00776A2E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 xml:space="preserve">Alena </w:t>
            </w:r>
            <w:proofErr w:type="spellStart"/>
            <w:r>
              <w:t>Sutiagina</w:t>
            </w:r>
            <w:proofErr w:type="spellEnd"/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B3E60F" w14:textId="77777777" w:rsidR="00D73782" w:rsidRPr="00E708C4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14:paraId="258D844C" w14:textId="77777777"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1192FF3" w14:textId="77777777" w:rsidR="00D73782" w:rsidRPr="00E708C4" w:rsidRDefault="00D73782" w:rsidP="0043387C">
            <w:pPr>
              <w:tabs>
                <w:tab w:val="left" w:pos="2270"/>
              </w:tabs>
              <w:spacing w:before="120" w:after="120"/>
            </w:pPr>
          </w:p>
        </w:tc>
      </w:tr>
    </w:tbl>
    <w:p w14:paraId="126B015B" w14:textId="77777777" w:rsidR="008F2810" w:rsidRDefault="008F2810">
      <w:pPr>
        <w:pStyle w:val="Comment"/>
        <w:rPr>
          <w:vanish w:val="0"/>
        </w:rPr>
      </w:pPr>
    </w:p>
    <w:p w14:paraId="2E1FC6DE" w14:textId="77777777" w:rsidR="008F2810" w:rsidRPr="0097661F" w:rsidRDefault="008F2810">
      <w:pPr>
        <w:pStyle w:val="Comment"/>
        <w:rPr>
          <w:vanish w:val="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946"/>
      </w:tblGrid>
      <w:tr w:rsidR="009F4D93" w:rsidRPr="009F4D93" w14:paraId="1FBB34B3" w14:textId="77777777">
        <w:trPr>
          <w:trHeight w:val="454"/>
        </w:trPr>
        <w:tc>
          <w:tcPr>
            <w:tcW w:w="2268" w:type="dxa"/>
            <w:vAlign w:val="center"/>
          </w:tcPr>
          <w:p w14:paraId="141CFF14" w14:textId="77777777" w:rsidR="009F4D93" w:rsidRDefault="009F4D93" w:rsidP="00776A2E">
            <w:pPr>
              <w:pStyle w:val="PTabelle"/>
            </w:pPr>
            <w:r w:rsidRPr="009F4D93">
              <w:t>Titel der Arbeit</w:t>
            </w:r>
          </w:p>
        </w:tc>
        <w:tc>
          <w:tcPr>
            <w:tcW w:w="6946" w:type="dxa"/>
            <w:vAlign w:val="center"/>
          </w:tcPr>
          <w:p w14:paraId="452B0DBF" w14:textId="107C61D8" w:rsidR="009F4D93" w:rsidRPr="006F3735" w:rsidRDefault="00776A2E" w:rsidP="00776A2E">
            <w:pPr>
              <w:pStyle w:val="PTabelle"/>
            </w:pPr>
            <w:r>
              <w:t>Bedienung einer Getränkemischmaschine über Sprachbefehle</w:t>
            </w:r>
          </w:p>
        </w:tc>
      </w:tr>
      <w:tr w:rsidR="0043387C" w14:paraId="3EB6DD93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18879" w14:textId="77777777" w:rsidR="0043387C" w:rsidRPr="00F66F45" w:rsidRDefault="0043387C" w:rsidP="00776A2E">
            <w:pPr>
              <w:pStyle w:val="PTabelle"/>
            </w:pPr>
            <w:r w:rsidRPr="00F66F45">
              <w:t>Typ der Arbeit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D74CE" w14:textId="31A4DF45" w:rsidR="0043387C" w:rsidRPr="006F3735" w:rsidRDefault="00776A2E" w:rsidP="00776A2E">
            <w:pPr>
              <w:pStyle w:val="PTabelle"/>
            </w:pPr>
            <w:r>
              <w:t>Studienarbeit</w:t>
            </w:r>
          </w:p>
        </w:tc>
      </w:tr>
      <w:tr w:rsidR="009F4D93" w:rsidRPr="009F4D93" w14:paraId="2CB2BC03" w14:textId="77777777">
        <w:trPr>
          <w:trHeight w:val="454"/>
        </w:trPr>
        <w:tc>
          <w:tcPr>
            <w:tcW w:w="2268" w:type="dxa"/>
            <w:vAlign w:val="center"/>
          </w:tcPr>
          <w:p w14:paraId="085F28F9" w14:textId="77777777" w:rsidR="009F4D93" w:rsidRPr="009F4D93" w:rsidRDefault="009F4D93" w:rsidP="00776A2E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6946" w:type="dxa"/>
            <w:vAlign w:val="center"/>
          </w:tcPr>
          <w:p w14:paraId="45B38065" w14:textId="0C881E3D" w:rsidR="009F4D93" w:rsidRDefault="00776A2E" w:rsidP="00776A2E">
            <w:pPr>
              <w:pStyle w:val="PTabelle"/>
            </w:pPr>
            <w:r>
              <w:t>Problem: Implementierung einer Sprachsteuerung für eine Getränkemischmaschine</w:t>
            </w:r>
          </w:p>
          <w:p w14:paraId="5CFCCDE5" w14:textId="5549A766" w:rsidR="00776A2E" w:rsidRPr="006F3735" w:rsidRDefault="00776A2E" w:rsidP="00776A2E">
            <w:pPr>
              <w:pStyle w:val="PTabelle"/>
            </w:pPr>
            <w:r>
              <w:t>Erwartetes Ergebnis: Über Sprachbefehle lassen sich Dinge wie das Mischungsverhältnis und die Getränkeausgabe steuern</w:t>
            </w:r>
          </w:p>
          <w:p w14:paraId="1251756A" w14:textId="77777777" w:rsidR="009F4D93" w:rsidRPr="006F3735" w:rsidRDefault="009F4D93" w:rsidP="00776A2E">
            <w:pPr>
              <w:pStyle w:val="PTabelle"/>
            </w:pPr>
          </w:p>
          <w:p w14:paraId="5A122B5D" w14:textId="77777777" w:rsidR="009F4D93" w:rsidRPr="006F3735" w:rsidRDefault="009F4D93" w:rsidP="00776A2E">
            <w:pPr>
              <w:pStyle w:val="PTabelle"/>
            </w:pPr>
          </w:p>
          <w:p w14:paraId="0616700C" w14:textId="77777777" w:rsidR="009F4D93" w:rsidRPr="006F3735" w:rsidRDefault="009F4D93" w:rsidP="00776A2E">
            <w:pPr>
              <w:pStyle w:val="PTabelle"/>
            </w:pPr>
          </w:p>
          <w:p w14:paraId="25D526FF" w14:textId="77777777" w:rsidR="009F4D93" w:rsidRDefault="009F4D93" w:rsidP="00776A2E">
            <w:pPr>
              <w:pStyle w:val="PTabelle"/>
            </w:pPr>
          </w:p>
          <w:p w14:paraId="7D45C5AC" w14:textId="77777777" w:rsidR="0043387C" w:rsidRDefault="0043387C" w:rsidP="00776A2E">
            <w:pPr>
              <w:pStyle w:val="PTabelle"/>
            </w:pPr>
          </w:p>
          <w:p w14:paraId="78BD4ACC" w14:textId="77777777" w:rsidR="0043387C" w:rsidRDefault="0043387C" w:rsidP="00776A2E">
            <w:pPr>
              <w:pStyle w:val="PTabelle"/>
            </w:pPr>
          </w:p>
          <w:p w14:paraId="10EB62EE" w14:textId="77777777" w:rsidR="0043387C" w:rsidRDefault="0043387C" w:rsidP="00776A2E">
            <w:pPr>
              <w:pStyle w:val="PTabelle"/>
            </w:pPr>
          </w:p>
          <w:p w14:paraId="313F10D0" w14:textId="77777777" w:rsidR="009F4D93" w:rsidRPr="006F3735" w:rsidRDefault="009F4D93" w:rsidP="00776A2E">
            <w:pPr>
              <w:pStyle w:val="PTabelle"/>
            </w:pPr>
          </w:p>
          <w:p w14:paraId="5B74D8EC" w14:textId="77777777" w:rsidR="009F4D93" w:rsidRPr="009F4D93" w:rsidRDefault="009F4D93" w:rsidP="00776A2E">
            <w:pPr>
              <w:pStyle w:val="PTabelle"/>
            </w:pPr>
          </w:p>
        </w:tc>
      </w:tr>
      <w:tr w:rsidR="009F4D93" w:rsidRPr="009F4D93" w14:paraId="0E298E27" w14:textId="77777777">
        <w:trPr>
          <w:trHeight w:val="454"/>
        </w:trPr>
        <w:tc>
          <w:tcPr>
            <w:tcW w:w="2268" w:type="dxa"/>
            <w:vAlign w:val="center"/>
          </w:tcPr>
          <w:p w14:paraId="5FE3969B" w14:textId="77777777" w:rsidR="009F4D93" w:rsidRDefault="009F4D93" w:rsidP="00776A2E">
            <w:pPr>
              <w:pStyle w:val="PTabelle"/>
            </w:pPr>
            <w:r>
              <w:t>Geplantes Vorgehen</w:t>
            </w:r>
          </w:p>
        </w:tc>
        <w:tc>
          <w:tcPr>
            <w:tcW w:w="6946" w:type="dxa"/>
            <w:vAlign w:val="center"/>
          </w:tcPr>
          <w:p w14:paraId="39159825" w14:textId="3E6E8752" w:rsidR="009F4D93" w:rsidRDefault="00776A2E" w:rsidP="00776A2E">
            <w:pPr>
              <w:pStyle w:val="PTabelle"/>
            </w:pPr>
            <w:r>
              <w:t>Literaturrecherche</w:t>
            </w:r>
          </w:p>
          <w:p w14:paraId="314A3406" w14:textId="7078880B" w:rsidR="00776A2E" w:rsidRDefault="006E0013" w:rsidP="00776A2E">
            <w:pPr>
              <w:pStyle w:val="PTabelle"/>
            </w:pPr>
            <w:r>
              <w:t>Analyse Stand der Technik</w:t>
            </w:r>
          </w:p>
          <w:p w14:paraId="5B080BE0" w14:textId="1A04DBC2" w:rsidR="006E0013" w:rsidRDefault="006E0013" w:rsidP="00776A2E">
            <w:pPr>
              <w:pStyle w:val="PTabelle"/>
            </w:pPr>
            <w:r>
              <w:t>Vergleich bestehender Lösungen</w:t>
            </w:r>
          </w:p>
          <w:p w14:paraId="4C33AC57" w14:textId="476F62F7" w:rsidR="00776A2E" w:rsidRDefault="00776A2E" w:rsidP="00776A2E">
            <w:pPr>
              <w:pStyle w:val="PTabelle"/>
            </w:pPr>
            <w:r>
              <w:t>Konzeptionierung</w:t>
            </w:r>
          </w:p>
          <w:p w14:paraId="17346E22" w14:textId="0CC188DE" w:rsidR="006E0013" w:rsidRDefault="006E0013" w:rsidP="00776A2E">
            <w:pPr>
              <w:pStyle w:val="PTabelle"/>
            </w:pPr>
            <w:r>
              <w:t>Entwicklung Prototyp</w:t>
            </w:r>
          </w:p>
          <w:p w14:paraId="77AC5F12" w14:textId="47D1D118" w:rsidR="006E0013" w:rsidRDefault="006E0013" w:rsidP="00776A2E">
            <w:pPr>
              <w:pStyle w:val="PTabelle"/>
            </w:pPr>
            <w:r>
              <w:t>Implementierung</w:t>
            </w:r>
          </w:p>
          <w:p w14:paraId="574F5EA8" w14:textId="31E15EE6" w:rsidR="006E0013" w:rsidRPr="006F3735" w:rsidRDefault="006E0013" w:rsidP="00776A2E">
            <w:pPr>
              <w:pStyle w:val="PTabelle"/>
            </w:pPr>
            <w:r>
              <w:t>Dokumentation</w:t>
            </w:r>
          </w:p>
          <w:p w14:paraId="0C7A8322" w14:textId="77777777" w:rsidR="009F4D93" w:rsidRDefault="009F4D93" w:rsidP="00776A2E">
            <w:pPr>
              <w:pStyle w:val="PTabelle"/>
            </w:pPr>
          </w:p>
          <w:p w14:paraId="530571F6" w14:textId="77777777" w:rsidR="0043387C" w:rsidRDefault="0043387C" w:rsidP="00776A2E">
            <w:pPr>
              <w:pStyle w:val="PTabelle"/>
            </w:pPr>
          </w:p>
          <w:p w14:paraId="12F1D691" w14:textId="77777777" w:rsidR="0043387C" w:rsidRDefault="0043387C" w:rsidP="00776A2E">
            <w:pPr>
              <w:pStyle w:val="PTabelle"/>
            </w:pPr>
          </w:p>
          <w:p w14:paraId="62C1373D" w14:textId="77777777" w:rsidR="0043387C" w:rsidRDefault="0043387C" w:rsidP="00776A2E">
            <w:pPr>
              <w:pStyle w:val="PTabelle"/>
            </w:pPr>
          </w:p>
          <w:p w14:paraId="297112B4" w14:textId="77777777" w:rsidR="00037743" w:rsidRPr="006F3735" w:rsidRDefault="00037743" w:rsidP="00776A2E">
            <w:pPr>
              <w:pStyle w:val="PTabelle"/>
            </w:pPr>
          </w:p>
          <w:p w14:paraId="71E73A4F" w14:textId="77777777" w:rsidR="009F4D93" w:rsidRPr="006F3735" w:rsidRDefault="009F4D93" w:rsidP="00776A2E">
            <w:pPr>
              <w:pStyle w:val="PTabelle"/>
            </w:pPr>
          </w:p>
          <w:p w14:paraId="4EB4EE5F" w14:textId="77777777" w:rsidR="009F4D93" w:rsidRPr="006F3735" w:rsidRDefault="009F4D93" w:rsidP="00776A2E">
            <w:pPr>
              <w:pStyle w:val="PTabelle"/>
            </w:pPr>
          </w:p>
        </w:tc>
      </w:tr>
      <w:tr w:rsidR="00F66F45" w14:paraId="47F8CE4D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F2743" w14:textId="77777777" w:rsidR="00F66F45" w:rsidRPr="008F2810" w:rsidRDefault="00F66F45" w:rsidP="00776A2E">
            <w:pPr>
              <w:pStyle w:val="PTabelle"/>
            </w:pPr>
            <w:r w:rsidRPr="008F2810">
              <w:t>Entwicklungsumgebung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21EE9" w14:textId="16C74D7F" w:rsidR="00F66F45" w:rsidRPr="006F3735" w:rsidRDefault="00776A2E" w:rsidP="00776A2E">
            <w:pPr>
              <w:pStyle w:val="PTabelle"/>
            </w:pPr>
            <w:r>
              <w:t>Python, C, C++, Visual Studio Code, Arduino, Microcontroller</w:t>
            </w:r>
          </w:p>
        </w:tc>
      </w:tr>
      <w:tr w:rsidR="006F3735" w14:paraId="3A8CF112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F2AFA" w14:textId="77777777" w:rsidR="006F3735" w:rsidRPr="00F66F45" w:rsidRDefault="006F3735" w:rsidP="00776A2E">
            <w:pPr>
              <w:pStyle w:val="PTabelle"/>
            </w:pPr>
            <w:r w:rsidRPr="00F66F45">
              <w:t>Literaturliste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27C6F" w14:textId="76F4B3DC" w:rsidR="00776A2E" w:rsidRDefault="00776A2E" w:rsidP="00776A2E">
            <w:pPr>
              <w:pStyle w:val="PTabelle"/>
            </w:pPr>
            <w:r>
              <w:t xml:space="preserve">Natural Language Processing in Action: Understanding, </w:t>
            </w:r>
            <w:proofErr w:type="spellStart"/>
            <w:r>
              <w:t>Analyzing</w:t>
            </w:r>
            <w:proofErr w:type="spellEnd"/>
            <w:r>
              <w:t xml:space="preserve">, and </w:t>
            </w:r>
            <w:proofErr w:type="spellStart"/>
            <w:r>
              <w:t>generating</w:t>
            </w:r>
            <w:proofErr w:type="spellEnd"/>
            <w:r>
              <w:t xml:space="preserve"> Text in Python – H. Lane, H. Hapke</w:t>
            </w:r>
          </w:p>
          <w:p w14:paraId="24A4FE01" w14:textId="02B60C27" w:rsidR="00776A2E" w:rsidRDefault="00776A2E" w:rsidP="00776A2E">
            <w:pPr>
              <w:pStyle w:val="PTabelle"/>
            </w:pPr>
            <w:r>
              <w:t xml:space="preserve">Natural Language Processing </w:t>
            </w:r>
            <w:proofErr w:type="spellStart"/>
            <w:r>
              <w:t>with</w:t>
            </w:r>
            <w:proofErr w:type="spellEnd"/>
            <w:r>
              <w:t xml:space="preserve"> Python – S. Bird, E. Klein, E. </w:t>
            </w:r>
            <w:proofErr w:type="spellStart"/>
            <w:r>
              <w:t>Loper</w:t>
            </w:r>
            <w:proofErr w:type="spellEnd"/>
          </w:p>
          <w:p w14:paraId="7CB0267D" w14:textId="77777777" w:rsidR="006F3735" w:rsidRDefault="00776A2E" w:rsidP="00776A2E">
            <w:pPr>
              <w:pStyle w:val="PTabelle"/>
            </w:pPr>
            <w:r>
              <w:t xml:space="preserve">The C </w:t>
            </w:r>
            <w:proofErr w:type="spellStart"/>
            <w:r>
              <w:t>Programming</w:t>
            </w:r>
            <w:proofErr w:type="spellEnd"/>
            <w:r>
              <w:t xml:space="preserve"> Language – B. W. </w:t>
            </w:r>
            <w:proofErr w:type="spellStart"/>
            <w:r>
              <w:t>Kernighan</w:t>
            </w:r>
            <w:proofErr w:type="spellEnd"/>
            <w:r>
              <w:t>, D. M. Ritchie</w:t>
            </w:r>
          </w:p>
          <w:p w14:paraId="3051E7DD" w14:textId="77777777" w:rsidR="006E0013" w:rsidRDefault="006E0013" w:rsidP="00776A2E">
            <w:pPr>
              <w:pStyle w:val="PTabelle"/>
            </w:pPr>
          </w:p>
          <w:p w14:paraId="0D09A456" w14:textId="77777777" w:rsidR="006E0013" w:rsidRDefault="006E0013" w:rsidP="00776A2E">
            <w:pPr>
              <w:pStyle w:val="PTabelle"/>
            </w:pPr>
          </w:p>
          <w:p w14:paraId="7823D214" w14:textId="77777777" w:rsidR="006E0013" w:rsidRDefault="006E0013" w:rsidP="00776A2E">
            <w:pPr>
              <w:pStyle w:val="PTabelle"/>
            </w:pPr>
          </w:p>
          <w:p w14:paraId="05F246A6" w14:textId="0EE19CD3" w:rsidR="006E0013" w:rsidRPr="006F3735" w:rsidRDefault="006E0013" w:rsidP="00776A2E">
            <w:pPr>
              <w:pStyle w:val="PTabelle"/>
            </w:pPr>
          </w:p>
        </w:tc>
      </w:tr>
    </w:tbl>
    <w:p w14:paraId="4C09242B" w14:textId="77777777" w:rsidR="00856A4E" w:rsidRPr="008F2810" w:rsidRDefault="00856A4E" w:rsidP="008F2810">
      <w:pPr>
        <w:rPr>
          <w:sz w:val="20"/>
        </w:rPr>
      </w:pPr>
    </w:p>
    <w:p w14:paraId="15BD5D4A" w14:textId="77777777" w:rsidR="009F4D93" w:rsidRDefault="00467C00" w:rsidP="009F4D93">
      <w:pPr>
        <w:widowControl/>
        <w:autoSpaceDE w:val="0"/>
        <w:autoSpaceDN w:val="0"/>
        <w:adjustRightInd w:val="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sectPr w:rsidR="009F4D93" w:rsidSect="002422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1C0C0" w14:textId="77777777" w:rsidR="00986F61" w:rsidRDefault="00986F61" w:rsidP="00962ACC">
      <w:pPr>
        <w:pStyle w:val="Comment"/>
      </w:pPr>
      <w:r>
        <w:separator/>
      </w:r>
    </w:p>
  </w:endnote>
  <w:endnote w:type="continuationSeparator" w:id="0">
    <w:p w14:paraId="5AA9B151" w14:textId="77777777" w:rsidR="00986F61" w:rsidRDefault="00986F61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4786A" w14:textId="77777777" w:rsidR="00F15880" w:rsidRDefault="00F158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6DBB6" w14:textId="03663E36"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 \* MERGEFORMAT </w:instrText>
    </w:r>
    <w:r>
      <w:rPr>
        <w:snapToGrid w:val="0"/>
      </w:rPr>
      <w:fldChar w:fldCharType="separate"/>
    </w:r>
    <w:r w:rsidR="00E16D97">
      <w:rPr>
        <w:snapToGrid w:val="0"/>
      </w:rPr>
      <w:t>TINF-Anmeldung-Thema-Studienarbeit</w:t>
    </w:r>
    <w:r>
      <w:rPr>
        <w:snapToGrid w:val="0"/>
      </w:rPr>
      <w:fldChar w:fldCharType="end"/>
    </w:r>
    <w:r>
      <w:rPr>
        <w:snapToGrid w:val="0"/>
      </w:rPr>
      <w:t>/</w:t>
    </w:r>
    <w:r>
      <w:rPr>
        <w:snapToGrid w:val="0"/>
      </w:rPr>
      <w:fldChar w:fldCharType="begin"/>
    </w:r>
    <w:r>
      <w:rPr>
        <w:snapToGrid w:val="0"/>
      </w:rPr>
      <w:instrText xml:space="preserve"> SAVEDATE \@ "dd.MM.yy" \* MERGEFORMAT </w:instrText>
    </w:r>
    <w:r>
      <w:rPr>
        <w:snapToGrid w:val="0"/>
      </w:rPr>
      <w:fldChar w:fldCharType="separate"/>
    </w:r>
    <w:r w:rsidR="00E16D97">
      <w:rPr>
        <w:snapToGrid w:val="0"/>
      </w:rPr>
      <w:t>07.10.22</w:t>
    </w:r>
    <w:r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63E4" w14:textId="737338DE"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E16D97">
      <w:rPr>
        <w:snapToGrid w:val="0"/>
      </w:rPr>
      <w:t>C:\Users\fgerv\OneDrive\Documents\Studium_2022_2023\Studienarbeit\TINF-Anmeldung-Thema-Studienarbeit.docx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9100E" w14:textId="77777777" w:rsidR="00986F61" w:rsidRDefault="00986F61" w:rsidP="00962ACC">
      <w:pPr>
        <w:pStyle w:val="Comment"/>
      </w:pPr>
      <w:r>
        <w:separator/>
      </w:r>
    </w:p>
  </w:footnote>
  <w:footnote w:type="continuationSeparator" w:id="0">
    <w:p w14:paraId="474A6F53" w14:textId="77777777" w:rsidR="00986F61" w:rsidRDefault="00986F61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B320A" w14:textId="77777777" w:rsidR="00F15880" w:rsidRDefault="00F158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C326C1" w14:paraId="17AF4842" w14:textId="77777777">
      <w:tc>
        <w:tcPr>
          <w:tcW w:w="2700" w:type="dxa"/>
        </w:tcPr>
        <w:p w14:paraId="1FE2AAD1" w14:textId="77777777" w:rsidR="00C326C1" w:rsidRDefault="000B4C67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 wp14:anchorId="3807751F" wp14:editId="1124EA3A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326C1">
            <w:t xml:space="preserve"> </w:t>
          </w:r>
        </w:p>
      </w:tc>
      <w:tc>
        <w:tcPr>
          <w:tcW w:w="2340" w:type="dxa"/>
        </w:tcPr>
        <w:p w14:paraId="55BFDCFB" w14:textId="77777777" w:rsidR="00C326C1" w:rsidRPr="00692F5B" w:rsidRDefault="00C326C1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14:paraId="3C8D66D8" w14:textId="77777777" w:rsidR="00C326C1" w:rsidRPr="003861C4" w:rsidRDefault="00C326C1" w:rsidP="00D16DE8">
          <w:pPr>
            <w:pStyle w:val="Kopfzeile-1-IT"/>
            <w:spacing w:after="0"/>
            <w:rPr>
              <w:sz w:val="56"/>
              <w:szCs w:val="56"/>
            </w:rPr>
          </w:pPr>
          <w:r w:rsidRPr="003861C4">
            <w:rPr>
              <w:sz w:val="56"/>
              <w:szCs w:val="56"/>
            </w:rPr>
            <w:t>Informatik</w:t>
          </w:r>
        </w:p>
      </w:tc>
    </w:tr>
  </w:tbl>
  <w:p w14:paraId="3A73D302" w14:textId="77777777" w:rsidR="00F613FB" w:rsidRDefault="00F613FB" w:rsidP="006631FB">
    <w:pPr>
      <w:pStyle w:val="Block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AEE63" w14:textId="77777777" w:rsidR="00F613FB" w:rsidRDefault="00F613FB">
    <w:pPr>
      <w:pStyle w:val="Kopfzeile"/>
      <w:pBdr>
        <w:bottom w:val="single" w:sz="6" w:space="1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95D57"/>
    <w:multiLevelType w:val="hybridMultilevel"/>
    <w:tmpl w:val="16C4BEA0"/>
    <w:lvl w:ilvl="0" w:tplc="964EB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29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0F4"/>
    <w:rsid w:val="00007B0D"/>
    <w:rsid w:val="00011EA3"/>
    <w:rsid w:val="00013974"/>
    <w:rsid w:val="00037743"/>
    <w:rsid w:val="00091546"/>
    <w:rsid w:val="000B4C67"/>
    <w:rsid w:val="00115694"/>
    <w:rsid w:val="001C1E12"/>
    <w:rsid w:val="00242238"/>
    <w:rsid w:val="002C71DA"/>
    <w:rsid w:val="002F5A9E"/>
    <w:rsid w:val="00307A4C"/>
    <w:rsid w:val="00315739"/>
    <w:rsid w:val="00326952"/>
    <w:rsid w:val="003861C4"/>
    <w:rsid w:val="003A05A4"/>
    <w:rsid w:val="003A7EAA"/>
    <w:rsid w:val="003E5E6B"/>
    <w:rsid w:val="0043387C"/>
    <w:rsid w:val="00440018"/>
    <w:rsid w:val="00467C00"/>
    <w:rsid w:val="00586396"/>
    <w:rsid w:val="00595D8E"/>
    <w:rsid w:val="00602F16"/>
    <w:rsid w:val="006077B7"/>
    <w:rsid w:val="006574ED"/>
    <w:rsid w:val="006631FB"/>
    <w:rsid w:val="006B7AF0"/>
    <w:rsid w:val="006E0013"/>
    <w:rsid w:val="006F3735"/>
    <w:rsid w:val="00711A63"/>
    <w:rsid w:val="00722147"/>
    <w:rsid w:val="00731F6D"/>
    <w:rsid w:val="007510F4"/>
    <w:rsid w:val="007569C4"/>
    <w:rsid w:val="007646FA"/>
    <w:rsid w:val="00776A2E"/>
    <w:rsid w:val="007801FA"/>
    <w:rsid w:val="007B7769"/>
    <w:rsid w:val="007D6024"/>
    <w:rsid w:val="00803E94"/>
    <w:rsid w:val="00856A4E"/>
    <w:rsid w:val="008C5DDC"/>
    <w:rsid w:val="008F2810"/>
    <w:rsid w:val="00962ACC"/>
    <w:rsid w:val="0097661F"/>
    <w:rsid w:val="00986F61"/>
    <w:rsid w:val="009D5C51"/>
    <w:rsid w:val="009F4D93"/>
    <w:rsid w:val="00A24E70"/>
    <w:rsid w:val="00A67C35"/>
    <w:rsid w:val="00A947E8"/>
    <w:rsid w:val="00B16A9F"/>
    <w:rsid w:val="00B707F1"/>
    <w:rsid w:val="00BA32DB"/>
    <w:rsid w:val="00BA5D76"/>
    <w:rsid w:val="00BA6779"/>
    <w:rsid w:val="00C326C1"/>
    <w:rsid w:val="00CA5DEF"/>
    <w:rsid w:val="00D16DE8"/>
    <w:rsid w:val="00D73782"/>
    <w:rsid w:val="00DF4618"/>
    <w:rsid w:val="00DF635A"/>
    <w:rsid w:val="00E16D97"/>
    <w:rsid w:val="00E46AA9"/>
    <w:rsid w:val="00E82AEB"/>
    <w:rsid w:val="00E90E48"/>
    <w:rsid w:val="00EB2539"/>
    <w:rsid w:val="00F15880"/>
    <w:rsid w:val="00F613FB"/>
    <w:rsid w:val="00F66F45"/>
    <w:rsid w:val="00FB0E86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0A0B36"/>
  <w15:docId w15:val="{6A42E10C-7941-4950-B0EB-96644F92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basedOn w:val="Absatz-Standardschrifta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Absatz-Standardschriftart"/>
    <w:rPr>
      <w:vanish/>
    </w:rPr>
  </w:style>
  <w:style w:type="character" w:customStyle="1" w:styleId="LBlock">
    <w:name w:val="LBlock"/>
    <w:basedOn w:val="Absatz-Standardschriftart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Absatz-Standardschriftar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Absatz-Standardschriftar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776A2E"/>
    <w:rPr>
      <w:b/>
      <w:bCs/>
      <w:sz w:val="18"/>
      <w:szCs w:val="18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Absatz-Standardschriftar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Absatz-Standardschriftart"/>
    <w:link w:val="PTabelle"/>
    <w:rsid w:val="00776A2E"/>
    <w:rPr>
      <w:rFonts w:ascii="Arial" w:hAnsi="Arial"/>
      <w:b/>
      <w:bCs/>
      <w:sz w:val="18"/>
      <w:szCs w:val="18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BesuchterLink">
    <w:name w:val="FollowedHyperlink"/>
    <w:basedOn w:val="Absatz-Standardschriftart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Informatik-info</Template>
  <TotalTime>0</TotalTime>
  <Pages>1</Pages>
  <Words>159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</vt:lpstr>
      <vt:lpstr>Ti</vt:lpstr>
    </vt:vector>
  </TitlesOfParts>
  <Company>BA Karlsruhe</Company>
  <LinksUpToDate>false</LinksUpToDate>
  <CharactersWithSpaces>1160</CharactersWithSpaces>
  <SharedDoc>false</SharedDoc>
  <HLinks>
    <vt:vector size="18" baseType="variant">
      <vt:variant>
        <vt:i4>1638527</vt:i4>
      </vt:variant>
      <vt:variant>
        <vt:i4>6</vt:i4>
      </vt:variant>
      <vt:variant>
        <vt:i4>0</vt:i4>
      </vt:variant>
      <vt:variant>
        <vt:i4>5</vt:i4>
      </vt:variant>
      <vt:variant>
        <vt:lpwstr>mailto:wonneberger@dhbw-karlsruhe.de</vt:lpwstr>
      </vt:variant>
      <vt:variant>
        <vt:lpwstr/>
      </vt:variant>
      <vt:variant>
        <vt:i4>720994</vt:i4>
      </vt:variant>
      <vt:variant>
        <vt:i4>3</vt:i4>
      </vt:variant>
      <vt:variant>
        <vt:i4>0</vt:i4>
      </vt:variant>
      <vt:variant>
        <vt:i4>5</vt:i4>
      </vt:variant>
      <vt:variant>
        <vt:lpwstr>mailto:boecker@dhbw-karlsruhe.de</vt:lpwstr>
      </vt:variant>
      <vt:variant>
        <vt:lpwstr/>
      </vt:variant>
      <vt:variant>
        <vt:i4>6750226</vt:i4>
      </vt:variant>
      <vt:variant>
        <vt:i4>0</vt:i4>
      </vt:variant>
      <vt:variant>
        <vt:i4>0</vt:i4>
      </vt:variant>
      <vt:variant>
        <vt:i4>5</vt:i4>
      </vt:variant>
      <vt:variant>
        <vt:lpwstr>mailto:smith@dhbw-karlsruhe.de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lastModifiedBy>Felix Gervasi</cp:lastModifiedBy>
  <cp:revision>5</cp:revision>
  <cp:lastPrinted>2022-10-07T10:02:00Z</cp:lastPrinted>
  <dcterms:created xsi:type="dcterms:W3CDTF">2017-03-23T17:32:00Z</dcterms:created>
  <dcterms:modified xsi:type="dcterms:W3CDTF">2022-10-07T10:02:00Z</dcterms:modified>
</cp:coreProperties>
</file>